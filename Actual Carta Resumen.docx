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297" w:rsidRDefault="00AF2222" w:rsidP="00865297">
      <w:pPr>
        <w:jc w:val="right"/>
        <w:rPr>
          <w:rStyle w:val="Hipervnculo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Hipervnculo"/>
          <w:rFonts w:ascii="Arial" w:hAnsi="Arial" w:cs="Arial"/>
          <w:b/>
          <w:color w:val="auto"/>
          <w:sz w:val="28"/>
          <w:szCs w:val="28"/>
          <w:u w:val="none"/>
        </w:rPr>
        <w:fldChar w:fldCharType="begin"/>
      </w:r>
      <w:r>
        <w:rPr>
          <w:rStyle w:val="Hipervnculo"/>
          <w:rFonts w:ascii="Arial" w:hAnsi="Arial" w:cs="Arial"/>
          <w:b/>
          <w:color w:val="auto"/>
          <w:sz w:val="28"/>
          <w:szCs w:val="28"/>
          <w:u w:val="none"/>
        </w:rPr>
        <w:instrText xml:space="preserve"> TIME \@ "dddd, d' de 'MMMM' de 'yyyy" </w:instrText>
      </w:r>
      <w:r>
        <w:rPr>
          <w:rStyle w:val="Hipervnculo"/>
          <w:rFonts w:ascii="Arial" w:hAnsi="Arial" w:cs="Arial"/>
          <w:b/>
          <w:color w:val="auto"/>
          <w:sz w:val="28"/>
          <w:szCs w:val="28"/>
          <w:u w:val="none"/>
        </w:rPr>
        <w:fldChar w:fldCharType="separate"/>
      </w:r>
      <w:r>
        <w:rPr>
          <w:rStyle w:val="Hipervnculo"/>
          <w:rFonts w:ascii="Arial" w:hAnsi="Arial" w:cs="Arial"/>
          <w:b/>
          <w:noProof/>
          <w:color w:val="auto"/>
          <w:sz w:val="28"/>
          <w:szCs w:val="28"/>
          <w:u w:val="none"/>
        </w:rPr>
        <w:t>viernes, 17 de noviembre de 2017</w:t>
      </w:r>
      <w:r>
        <w:rPr>
          <w:rStyle w:val="Hipervnculo"/>
          <w:rFonts w:ascii="Arial" w:hAnsi="Arial" w:cs="Arial"/>
          <w:b/>
          <w:color w:val="auto"/>
          <w:sz w:val="28"/>
          <w:szCs w:val="28"/>
          <w:u w:val="none"/>
        </w:rPr>
        <w:fldChar w:fldCharType="end"/>
      </w:r>
      <w:r w:rsidR="00011187">
        <w:rPr>
          <w:rStyle w:val="Hipervnculo"/>
          <w:rFonts w:ascii="Arial" w:hAnsi="Arial" w:cs="Arial"/>
          <w:b/>
          <w:color w:val="auto"/>
          <w:sz w:val="28"/>
          <w:szCs w:val="28"/>
          <w:u w:val="none"/>
        </w:rPr>
        <w:t>.</w:t>
      </w:r>
      <w:r>
        <w:rPr>
          <w:rStyle w:val="Hipervnculo"/>
          <w:rFonts w:ascii="Arial" w:hAnsi="Arial" w:cs="Arial"/>
          <w:b/>
          <w:color w:val="auto"/>
          <w:sz w:val="28"/>
          <w:szCs w:val="28"/>
          <w:u w:val="none"/>
        </w:rPr>
        <w:t>Aguascalientes, Ags.</w:t>
      </w:r>
    </w:p>
    <w:p w:rsidR="00484654" w:rsidRPr="00566A26" w:rsidRDefault="00484654" w:rsidP="00865297">
      <w:pPr>
        <w:jc w:val="right"/>
        <w:rPr>
          <w:rStyle w:val="Hipervnculo"/>
          <w:rFonts w:ascii="Arial" w:hAnsi="Arial" w:cs="Arial"/>
          <w:b/>
          <w:color w:val="auto"/>
          <w:sz w:val="28"/>
          <w:szCs w:val="28"/>
          <w:u w:val="none"/>
        </w:rPr>
      </w:pPr>
    </w:p>
    <w:p w:rsidR="00AF2222" w:rsidRPr="00AF2222" w:rsidRDefault="00865297" w:rsidP="00865297">
      <w:pPr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</w:pPr>
      <w:r w:rsidRPr="0030204E"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  <w:t xml:space="preserve">Dirigido a: </w:t>
      </w:r>
      <w:r w:rsidR="00AF2222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  </w:t>
      </w: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de </w:t>
      </w:r>
    </w:p>
    <w:p w:rsidR="00865297" w:rsidRPr="0030204E" w:rsidRDefault="00865297" w:rsidP="00865297">
      <w:pPr>
        <w:rPr>
          <w:rStyle w:val="Hipervnculo"/>
          <w:rFonts w:ascii="Arial" w:hAnsi="Arial" w:cs="Arial"/>
          <w:color w:val="auto"/>
          <w:sz w:val="26"/>
          <w:szCs w:val="26"/>
          <w:u w:val="none"/>
        </w:rPr>
      </w:pPr>
      <w:bookmarkStart w:id="0" w:name="_GoBack"/>
      <w:bookmarkEnd w:id="0"/>
    </w:p>
    <w:p w:rsidR="00865297" w:rsidRPr="0030204E" w:rsidRDefault="00AF2222" w:rsidP="00566A26">
      <w:pPr>
        <w:jc w:val="both"/>
        <w:rPr>
          <w:rStyle w:val="Hipervnculo"/>
          <w:rFonts w:ascii="Arial" w:hAnsi="Arial" w:cs="Arial"/>
          <w:color w:val="auto"/>
          <w:sz w:val="26"/>
          <w:szCs w:val="26"/>
          <w:u w:val="none"/>
        </w:rPr>
      </w:pPr>
      <w:r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Saludos</w:t>
      </w:r>
      <w:r w:rsidR="00865297"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, es un placer para nosotros informarles sobre nuestros productos</w:t>
      </w:r>
      <w:r w:rsidR="00011187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,</w:t>
      </w:r>
      <w:r w:rsidR="00865297"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 los cuales so</w:t>
      </w:r>
      <w:r w:rsidR="00011187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n fabricados en Aguascalientes</w:t>
      </w:r>
      <w:r w:rsidR="00566A26"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. Siendo</w:t>
      </w:r>
      <w:r w:rsidR="00011187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 </w:t>
      </w:r>
      <w:r w:rsidR="00011187" w:rsidRPr="00011187"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  <w:t>Master Rail</w:t>
      </w:r>
      <w:r w:rsidR="00566A26"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 una</w:t>
      </w:r>
      <w:r w:rsidR="00865297"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 empresa </w:t>
      </w:r>
      <w:r w:rsidR="00C769A2"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totalmente </w:t>
      </w:r>
      <w:r w:rsidR="00566A26"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Mexicana con productos de la más</w:t>
      </w:r>
      <w:r w:rsidR="001A7F5C"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 Alta Calidad.</w:t>
      </w:r>
    </w:p>
    <w:p w:rsidR="00566A26" w:rsidRPr="0030204E" w:rsidRDefault="00566A26" w:rsidP="00566A26">
      <w:pPr>
        <w:jc w:val="both"/>
        <w:rPr>
          <w:rStyle w:val="Hipervnculo"/>
          <w:rFonts w:ascii="Arial" w:hAnsi="Arial" w:cs="Arial"/>
          <w:color w:val="auto"/>
          <w:sz w:val="26"/>
          <w:szCs w:val="26"/>
          <w:u w:val="none"/>
        </w:rPr>
      </w:pPr>
    </w:p>
    <w:p w:rsidR="00865297" w:rsidRPr="0030204E" w:rsidRDefault="00566A26" w:rsidP="00C8132F">
      <w:pPr>
        <w:jc w:val="both"/>
        <w:rPr>
          <w:rStyle w:val="Hipervnculo"/>
          <w:rFonts w:ascii="Arial" w:hAnsi="Arial" w:cs="Arial"/>
          <w:color w:val="auto"/>
          <w:sz w:val="26"/>
          <w:szCs w:val="26"/>
          <w:u w:val="none"/>
        </w:rPr>
      </w:pP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Adjuntamos a ustedes un catálogo </w:t>
      </w:r>
      <w:r w:rsidR="00011187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el cual contiene información y fichas técnicas de todos y cada uno de nuestros productos los cuales ofrecemos</w:t>
      </w: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, Adicional </w:t>
      </w:r>
      <w:r w:rsidR="00D5279F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encontraran</w:t>
      </w: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 la lista de precios correspondientes</w:t>
      </w:r>
      <w:r w:rsidR="00011187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.</w:t>
      </w:r>
    </w:p>
    <w:p w:rsidR="00011187" w:rsidRDefault="00011187" w:rsidP="00865297">
      <w:pPr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</w:pPr>
    </w:p>
    <w:p w:rsidR="00566A26" w:rsidRPr="0030204E" w:rsidRDefault="00EA2DBE" w:rsidP="00865297">
      <w:pPr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</w:pPr>
      <w:r w:rsidRPr="0030204E"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  <w:t>FORMA DE CONTACTO</w:t>
      </w:r>
      <w:r w:rsidR="00566A26" w:rsidRPr="0030204E"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  <w:t>:</w:t>
      </w:r>
    </w:p>
    <w:p w:rsidR="0030204E" w:rsidRDefault="0030204E" w:rsidP="00C8132F">
      <w:pPr>
        <w:jc w:val="both"/>
        <w:rPr>
          <w:rStyle w:val="Hipervnculo"/>
          <w:rFonts w:ascii="Arial" w:hAnsi="Arial" w:cs="Arial"/>
          <w:color w:val="auto"/>
          <w:sz w:val="26"/>
          <w:szCs w:val="26"/>
          <w:u w:val="none"/>
        </w:rPr>
      </w:pPr>
    </w:p>
    <w:p w:rsidR="00566A26" w:rsidRDefault="00566A26" w:rsidP="00C8132F">
      <w:pPr>
        <w:jc w:val="both"/>
        <w:rPr>
          <w:rStyle w:val="Hipervnculo"/>
          <w:rFonts w:ascii="Arial" w:hAnsi="Arial" w:cs="Arial"/>
          <w:b/>
          <w:i/>
          <w:color w:val="auto"/>
          <w:sz w:val="26"/>
          <w:szCs w:val="26"/>
          <w:u w:val="none"/>
        </w:rPr>
      </w:pP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El proceso de comp</w:t>
      </w:r>
      <w:r w:rsid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ra para nuestros productos es el</w:t>
      </w: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 siguiente</w:t>
      </w:r>
      <w:r w:rsidR="0030204E"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: </w:t>
      </w:r>
      <w:r w:rsid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Co</w:t>
      </w: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municar</w:t>
      </w:r>
      <w:r w:rsid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se</w:t>
      </w: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 a los teléfonos de nuestras oficinas en Aguascalientes: </w:t>
      </w:r>
      <w:r w:rsidRPr="0030204E">
        <w:rPr>
          <w:rStyle w:val="Hipervnculo"/>
          <w:rFonts w:ascii="Arial" w:hAnsi="Arial" w:cs="Arial"/>
          <w:b/>
          <w:i/>
          <w:color w:val="auto"/>
          <w:sz w:val="26"/>
          <w:szCs w:val="26"/>
          <w:u w:val="none"/>
        </w:rPr>
        <w:t>449 300 89 75</w:t>
      </w: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 o </w:t>
      </w:r>
      <w:r w:rsidRPr="0030204E">
        <w:rPr>
          <w:rStyle w:val="Hipervnculo"/>
          <w:rFonts w:ascii="Arial" w:hAnsi="Arial" w:cs="Arial"/>
          <w:b/>
          <w:i/>
          <w:color w:val="auto"/>
          <w:sz w:val="26"/>
          <w:szCs w:val="26"/>
          <w:u w:val="none"/>
        </w:rPr>
        <w:t>449 300 89 76</w:t>
      </w: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 </w:t>
      </w:r>
      <w:r w:rsid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y/</w:t>
      </w: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o al teléfono </w:t>
      </w:r>
      <w:r w:rsid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o email </w:t>
      </w: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del </w:t>
      </w:r>
      <w:r w:rsidR="001A7F5C" w:rsidRPr="0030204E">
        <w:rPr>
          <w:rStyle w:val="Hipervnculo"/>
          <w:rFonts w:ascii="Arial" w:hAnsi="Arial" w:cs="Arial"/>
          <w:b/>
          <w:i/>
          <w:color w:val="auto"/>
          <w:sz w:val="26"/>
          <w:szCs w:val="26"/>
          <w:u w:val="none"/>
        </w:rPr>
        <w:t>Ejecutivo de venta</w:t>
      </w:r>
      <w:r w:rsidR="0030204E">
        <w:rPr>
          <w:rStyle w:val="Hipervnculo"/>
          <w:rFonts w:ascii="Arial" w:hAnsi="Arial" w:cs="Arial"/>
          <w:b/>
          <w:i/>
          <w:color w:val="auto"/>
          <w:sz w:val="26"/>
          <w:szCs w:val="26"/>
          <w:u w:val="none"/>
        </w:rPr>
        <w:t>s</w:t>
      </w:r>
      <w:r w:rsidR="00011187">
        <w:rPr>
          <w:rStyle w:val="Hipervnculo"/>
          <w:rFonts w:ascii="Arial" w:hAnsi="Arial" w:cs="Arial"/>
          <w:b/>
          <w:i/>
          <w:color w:val="auto"/>
          <w:sz w:val="26"/>
          <w:szCs w:val="26"/>
          <w:u w:val="none"/>
        </w:rPr>
        <w:t xml:space="preserve"> (ventas@masterrail.com.mx)</w:t>
      </w:r>
      <w:r w:rsidR="0030204E">
        <w:rPr>
          <w:rStyle w:val="Hipervnculo"/>
          <w:rFonts w:ascii="Arial" w:hAnsi="Arial" w:cs="Arial"/>
          <w:b/>
          <w:i/>
          <w:color w:val="auto"/>
          <w:sz w:val="26"/>
          <w:szCs w:val="26"/>
          <w:u w:val="none"/>
        </w:rPr>
        <w:t>.</w:t>
      </w:r>
    </w:p>
    <w:p w:rsidR="00484654" w:rsidRDefault="00484654" w:rsidP="00C8132F">
      <w:pPr>
        <w:jc w:val="both"/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</w:pPr>
    </w:p>
    <w:p w:rsidR="00566A26" w:rsidRDefault="00EA2DBE" w:rsidP="00C8132F">
      <w:pPr>
        <w:jc w:val="both"/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</w:pPr>
      <w:r w:rsidRPr="0030204E"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  <w:t>SOLICITUD DEL PEDIDO:</w:t>
      </w:r>
    </w:p>
    <w:p w:rsidR="0030204E" w:rsidRPr="0030204E" w:rsidRDefault="0030204E" w:rsidP="00C8132F">
      <w:pPr>
        <w:jc w:val="both"/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</w:pPr>
    </w:p>
    <w:p w:rsidR="00566A26" w:rsidRPr="0030204E" w:rsidRDefault="00ED5827" w:rsidP="001A7F5C">
      <w:pPr>
        <w:spacing w:after="0"/>
        <w:rPr>
          <w:rStyle w:val="Hipervnculo"/>
          <w:rFonts w:ascii="Arial" w:hAnsi="Arial" w:cs="Arial"/>
          <w:color w:val="auto"/>
          <w:sz w:val="26"/>
          <w:szCs w:val="26"/>
          <w:u w:val="none"/>
        </w:rPr>
      </w:pPr>
      <w:r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Apoyándose en nuestro </w:t>
      </w:r>
      <w:r w:rsidR="00566A26"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catálogo de nuestros productos y la lista de precios correspondientes </w:t>
      </w:r>
      <w:r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los cuales hemos enviado </w:t>
      </w:r>
      <w:r w:rsidR="00566A26"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podrán determinar los productos a Adquirir</w:t>
      </w:r>
      <w:r w:rsidR="00484654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. Todos nuestros productos en a lista de precios son Netos ya incluyen el 16% del iva, en dicha lista se detalla el precio distribuidor el cual es el precio ofrecido a ustedes, adicional se les entrega dos precios más </w:t>
      </w:r>
      <w:r w:rsidR="00484654"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  <w:t>como s</w:t>
      </w:r>
      <w:r w:rsidR="00484654" w:rsidRPr="00484654"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  <w:t xml:space="preserve">ugerencia </w:t>
      </w:r>
      <w:r w:rsidR="00484654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para ofrecer a su público sean instaladores o cliente final.</w:t>
      </w:r>
    </w:p>
    <w:p w:rsidR="00824ABE" w:rsidRPr="0030204E" w:rsidRDefault="00824ABE" w:rsidP="001A7F5C">
      <w:pPr>
        <w:spacing w:after="0"/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</w:pPr>
      <w:r w:rsidRPr="0030204E"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  <w:t xml:space="preserve">Forma de </w:t>
      </w:r>
      <w:r w:rsidR="00FC054B" w:rsidRPr="0030204E"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  <w:t>Envió</w:t>
      </w:r>
      <w:r w:rsidRPr="0030204E"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  <w:t>:</w:t>
      </w:r>
    </w:p>
    <w:p w:rsidR="0030204E" w:rsidRPr="0030204E" w:rsidRDefault="0030204E" w:rsidP="001A7F5C">
      <w:pPr>
        <w:spacing w:after="0"/>
        <w:rPr>
          <w:rStyle w:val="Hipervnculo"/>
          <w:rFonts w:ascii="Arial" w:hAnsi="Arial" w:cs="Arial"/>
          <w:color w:val="auto"/>
          <w:sz w:val="26"/>
          <w:szCs w:val="26"/>
          <w:u w:val="none"/>
        </w:rPr>
      </w:pPr>
    </w:p>
    <w:p w:rsidR="00824ABE" w:rsidRPr="0030204E" w:rsidRDefault="00824ABE" w:rsidP="00FC054B">
      <w:pPr>
        <w:spacing w:after="0"/>
        <w:jc w:val="both"/>
        <w:rPr>
          <w:rStyle w:val="Hipervnculo"/>
          <w:rFonts w:ascii="Arial" w:hAnsi="Arial" w:cs="Arial"/>
          <w:color w:val="auto"/>
          <w:sz w:val="26"/>
          <w:szCs w:val="26"/>
          <w:u w:val="none"/>
        </w:rPr>
      </w:pP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lastRenderedPageBreak/>
        <w:t>Nuestros productos se enviara</w:t>
      </w:r>
      <w:r w:rsidR="00484654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n a la ciudad correspondiente, como L</w:t>
      </w: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ibre a</w:t>
      </w:r>
      <w:r w:rsidR="00484654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 B</w:t>
      </w: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ordo</w:t>
      </w:r>
      <w:r w:rsidR="00484654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 </w:t>
      </w:r>
      <w:r w:rsidR="00484654" w:rsidRPr="00484654"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  <w:t>LAB</w:t>
      </w: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 o por paquetería </w:t>
      </w:r>
      <w:r w:rsidR="00484654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3 Tres guerras en modalidad </w:t>
      </w:r>
      <w:r w:rsidR="00484654" w:rsidRPr="00484654"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  <w:t>OCURRE</w:t>
      </w:r>
      <w:r w:rsidR="00D53076"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  <w:t xml:space="preserve"> </w:t>
      </w:r>
      <w:r w:rsidR="00D53076"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si incluyeran rieles de 6 metros</w:t>
      </w:r>
      <w:r w:rsidR="00484654"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  <w:t xml:space="preserve"> (Sin costo alguno)</w:t>
      </w:r>
      <w:r w:rsidR="00FC054B"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. También se programan rutas continuas por lo cual se podrá enviar su producto directamente </w:t>
      </w:r>
      <w:r w:rsidR="00484654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o </w:t>
      </w:r>
      <w:r w:rsidR="00FC054B"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según el método de envío acordado. </w:t>
      </w:r>
      <w:r w:rsidR="00605FE2"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Nuestro</w:t>
      </w:r>
      <w:r w:rsidR="00FC054B"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 tiempo de entrega </w:t>
      </w:r>
      <w:r w:rsidR="00605FE2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es </w:t>
      </w:r>
      <w:r w:rsidR="00FC054B"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como máximo de 8 días.  Todos los pedidos se entregaran a su centro de acopio o sucursal matriz según se solicite.</w:t>
      </w:r>
    </w:p>
    <w:p w:rsidR="00FC054B" w:rsidRPr="0030204E" w:rsidRDefault="00FC054B" w:rsidP="00FC054B">
      <w:pPr>
        <w:spacing w:after="0"/>
        <w:jc w:val="both"/>
        <w:rPr>
          <w:rStyle w:val="Hipervnculo"/>
          <w:rFonts w:ascii="Arial" w:hAnsi="Arial" w:cs="Arial"/>
          <w:color w:val="auto"/>
          <w:sz w:val="26"/>
          <w:szCs w:val="26"/>
          <w:u w:val="none"/>
        </w:rPr>
      </w:pPr>
    </w:p>
    <w:p w:rsidR="00FC054B" w:rsidRPr="0030204E" w:rsidRDefault="00EA2DBE" w:rsidP="00FC054B">
      <w:pPr>
        <w:spacing w:after="0"/>
        <w:jc w:val="both"/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</w:pPr>
      <w:r w:rsidRPr="0030204E"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  <w:t>CRÉDITO</w:t>
      </w:r>
      <w:r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  <w:t xml:space="preserve"> Y FORMA DE PAGO</w:t>
      </w:r>
      <w:r w:rsidR="00FC054B" w:rsidRPr="0030204E"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  <w:t>:</w:t>
      </w:r>
    </w:p>
    <w:p w:rsidR="00FC054B" w:rsidRPr="0030204E" w:rsidRDefault="00FC054B" w:rsidP="00FC054B">
      <w:pPr>
        <w:spacing w:after="0"/>
        <w:jc w:val="both"/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</w:pPr>
    </w:p>
    <w:p w:rsidR="00FC054B" w:rsidRPr="0030204E" w:rsidRDefault="00FC054B" w:rsidP="00C8132F">
      <w:pPr>
        <w:spacing w:after="0"/>
        <w:jc w:val="both"/>
        <w:rPr>
          <w:rStyle w:val="Hipervnculo"/>
          <w:rFonts w:ascii="Arial" w:hAnsi="Arial" w:cs="Arial"/>
          <w:color w:val="auto"/>
          <w:sz w:val="26"/>
          <w:szCs w:val="26"/>
          <w:u w:val="none"/>
        </w:rPr>
      </w:pP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Se otorga un crédito de </w:t>
      </w:r>
      <w:r w:rsidRPr="0030204E"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  <w:t>45 días</w:t>
      </w: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 para el pago de los pedidos desde la fecha en que se recibe el pedido en sus centros de acopio. La forma de pago es la s</w:t>
      </w:r>
      <w:r w:rsidR="00484654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iguiente Transferencia Bancaria a la siguiente cuenta</w:t>
      </w: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:</w:t>
      </w:r>
    </w:p>
    <w:p w:rsidR="00FC054B" w:rsidRPr="0030204E" w:rsidRDefault="00FC054B" w:rsidP="001A7F5C">
      <w:pPr>
        <w:spacing w:after="0"/>
        <w:rPr>
          <w:rStyle w:val="Hipervnculo"/>
          <w:rFonts w:ascii="Arial" w:hAnsi="Arial" w:cs="Arial"/>
          <w:color w:val="auto"/>
          <w:sz w:val="26"/>
          <w:szCs w:val="26"/>
          <w:u w:val="none"/>
        </w:rPr>
      </w:pPr>
    </w:p>
    <w:p w:rsidR="00605FE2" w:rsidRPr="00B57B22" w:rsidRDefault="00605FE2" w:rsidP="001A7F5C">
      <w:pPr>
        <w:spacing w:after="0" w:line="257" w:lineRule="auto"/>
        <w:jc w:val="center"/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</w:pPr>
      <w:r w:rsidRPr="00B57B22"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  <w:t>BANCO: SANTANDER</w:t>
      </w:r>
    </w:p>
    <w:p w:rsidR="00566A26" w:rsidRPr="0030204E" w:rsidRDefault="00566A26" w:rsidP="001A7F5C">
      <w:pPr>
        <w:spacing w:after="0" w:line="257" w:lineRule="auto"/>
        <w:jc w:val="center"/>
        <w:rPr>
          <w:rStyle w:val="Hipervnculo"/>
          <w:rFonts w:ascii="Arial" w:hAnsi="Arial" w:cs="Arial"/>
          <w:color w:val="auto"/>
          <w:sz w:val="26"/>
          <w:szCs w:val="26"/>
          <w:u w:val="none"/>
        </w:rPr>
      </w:pP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Razón Social: MASTER RAIL S.A. DE C.V.</w:t>
      </w:r>
    </w:p>
    <w:p w:rsidR="00566A26" w:rsidRPr="0030204E" w:rsidRDefault="00566A26" w:rsidP="001A7F5C">
      <w:pPr>
        <w:spacing w:after="0" w:line="257" w:lineRule="auto"/>
        <w:jc w:val="center"/>
        <w:rPr>
          <w:rStyle w:val="Hipervnculo"/>
          <w:rFonts w:ascii="Arial" w:hAnsi="Arial" w:cs="Arial"/>
          <w:color w:val="auto"/>
          <w:sz w:val="26"/>
          <w:szCs w:val="26"/>
          <w:u w:val="none"/>
        </w:rPr>
      </w:pP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Régimen en que se tributa: PERSONA MORAL</w:t>
      </w: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br/>
        <w:t>Cuenta Interbancaria: 65-504530443</w:t>
      </w: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br/>
        <w:t>Clabe: 014010655045304435</w:t>
      </w: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br/>
      </w:r>
    </w:p>
    <w:p w:rsidR="00C769A2" w:rsidRPr="0030204E" w:rsidRDefault="00C769A2" w:rsidP="00C769A2">
      <w:pPr>
        <w:rPr>
          <w:rStyle w:val="Hipervnculo"/>
          <w:rFonts w:ascii="Arial" w:hAnsi="Arial" w:cs="Arial"/>
          <w:color w:val="auto"/>
          <w:sz w:val="26"/>
          <w:szCs w:val="26"/>
          <w:u w:val="none"/>
        </w:rPr>
      </w:pP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Una vez hecho el pago, debe enviarse comprobante de pago a los correos:</w:t>
      </w:r>
    </w:p>
    <w:p w:rsidR="00C769A2" w:rsidRPr="0030204E" w:rsidRDefault="002E7D95" w:rsidP="00605FE2">
      <w:pPr>
        <w:jc w:val="center"/>
        <w:rPr>
          <w:rStyle w:val="Hipervnculo"/>
          <w:rFonts w:ascii="Arial" w:hAnsi="Arial" w:cs="Arial"/>
          <w:color w:val="auto"/>
          <w:sz w:val="26"/>
          <w:szCs w:val="26"/>
          <w:u w:val="none"/>
        </w:rPr>
      </w:pPr>
      <w:hyperlink r:id="rId8" w:history="1">
        <w:r w:rsidR="00C769A2" w:rsidRPr="0030204E">
          <w:rPr>
            <w:rStyle w:val="Hipervnculo"/>
            <w:rFonts w:ascii="Arial" w:hAnsi="Arial" w:cs="Arial"/>
            <w:sz w:val="26"/>
            <w:szCs w:val="26"/>
          </w:rPr>
          <w:t>Lic.jazmin@masterrail.com.mx</w:t>
        </w:r>
      </w:hyperlink>
      <w:r w:rsidR="00C769A2"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  y/o </w:t>
      </w:r>
      <w:hyperlink r:id="rId9" w:history="1">
        <w:r w:rsidR="00C769A2" w:rsidRPr="0030204E">
          <w:rPr>
            <w:rStyle w:val="Hipervnculo"/>
            <w:rFonts w:ascii="Arial" w:hAnsi="Arial" w:cs="Arial"/>
            <w:sz w:val="26"/>
            <w:szCs w:val="26"/>
          </w:rPr>
          <w:t>facturacion01@masterrail.com.mx</w:t>
        </w:r>
      </w:hyperlink>
    </w:p>
    <w:p w:rsidR="00C769A2" w:rsidRDefault="0030204E" w:rsidP="00C8132F">
      <w:pPr>
        <w:jc w:val="both"/>
        <w:rPr>
          <w:rStyle w:val="Hipervnculo"/>
          <w:rFonts w:ascii="Arial" w:hAnsi="Arial" w:cs="Arial"/>
          <w:color w:val="auto"/>
          <w:sz w:val="26"/>
          <w:szCs w:val="26"/>
          <w:u w:val="none"/>
        </w:rPr>
      </w:pP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Nuestros productos son de alta calidad por lo cual también incluimos el respaldo de garantía correspondiente en sus cajas e igualmente se envía un documento el cual detalla la garantía correspondie</w:t>
      </w:r>
      <w:r w:rsidR="00484654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nte para cada uno de </w:t>
      </w:r>
      <w:r w:rsidR="00AB4652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los</w:t>
      </w:r>
      <w:r w:rsidR="00484654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 productos</w:t>
      </w:r>
    </w:p>
    <w:p w:rsidR="00AB4652" w:rsidRDefault="00AB4652" w:rsidP="00AB4652">
      <w:pPr>
        <w:spacing w:after="240" w:line="257" w:lineRule="auto"/>
        <w:jc w:val="both"/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</w:pPr>
    </w:p>
    <w:p w:rsidR="00B95EB2" w:rsidRDefault="00EA2DBE" w:rsidP="00AB4652">
      <w:pPr>
        <w:spacing w:after="240" w:line="257" w:lineRule="auto"/>
        <w:jc w:val="both"/>
        <w:rPr>
          <w:rStyle w:val="Hipervnculo"/>
          <w:rFonts w:ascii="Arial" w:hAnsi="Arial" w:cs="Arial"/>
          <w:color w:val="auto"/>
          <w:sz w:val="26"/>
          <w:szCs w:val="26"/>
          <w:u w:val="none"/>
        </w:rPr>
      </w:pPr>
      <w:r w:rsidRPr="00700C6C"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  <w:t>EXPOVENTA</w:t>
      </w:r>
      <w:r w:rsidR="00700C6C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:</w:t>
      </w:r>
    </w:p>
    <w:p w:rsidR="00AB4652" w:rsidRDefault="00B95EB2" w:rsidP="00C8132F">
      <w:pPr>
        <w:jc w:val="both"/>
        <w:rPr>
          <w:rStyle w:val="Hipervnculo"/>
          <w:rFonts w:ascii="Arial" w:hAnsi="Arial" w:cs="Arial"/>
          <w:color w:val="auto"/>
          <w:sz w:val="26"/>
          <w:szCs w:val="26"/>
          <w:u w:val="none"/>
        </w:rPr>
      </w:pPr>
      <w:r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Realizamos</w:t>
      </w:r>
      <w:r w:rsidR="00700C6C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 capacitación a vendedores y Expo Demostración con el fin de apoyar nuestra marca en su orga</w:t>
      </w:r>
      <w:r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nización, </w:t>
      </w:r>
      <w:r w:rsidRPr="00B95EB2">
        <w:rPr>
          <w:rStyle w:val="Hipervnculo"/>
          <w:rFonts w:ascii="Arial" w:hAnsi="Arial" w:cs="Arial"/>
          <w:b/>
          <w:i/>
          <w:color w:val="auto"/>
          <w:sz w:val="26"/>
          <w:szCs w:val="26"/>
          <w:u w:val="none"/>
        </w:rPr>
        <w:t>se enviaran trípticos</w:t>
      </w:r>
      <w:r w:rsidRPr="00B95EB2"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  <w:t xml:space="preserve"> según se solicite</w:t>
      </w:r>
      <w:r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 a cada sucursal, </w:t>
      </w:r>
      <w:r w:rsidRPr="00B95EB2">
        <w:rPr>
          <w:rStyle w:val="Hipervnculo"/>
          <w:rFonts w:ascii="Arial" w:hAnsi="Arial" w:cs="Arial"/>
          <w:b/>
          <w:color w:val="auto"/>
          <w:sz w:val="26"/>
          <w:szCs w:val="26"/>
          <w:u w:val="none"/>
        </w:rPr>
        <w:t>Tableros demostrativos de los productos</w:t>
      </w:r>
      <w:r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 xml:space="preserve"> sin costo para ustedes.</w:t>
      </w:r>
    </w:p>
    <w:p w:rsidR="0030204E" w:rsidRDefault="0030204E" w:rsidP="00C8132F">
      <w:pPr>
        <w:jc w:val="both"/>
        <w:rPr>
          <w:rStyle w:val="Hipervnculo"/>
          <w:rFonts w:ascii="Arial" w:hAnsi="Arial" w:cs="Arial"/>
          <w:color w:val="auto"/>
          <w:sz w:val="28"/>
          <w:szCs w:val="28"/>
          <w:u w:val="none"/>
        </w:rPr>
      </w:pPr>
      <w:r w:rsidRPr="0030204E">
        <w:rPr>
          <w:rStyle w:val="Hipervnculo"/>
          <w:rFonts w:ascii="Arial" w:hAnsi="Arial" w:cs="Arial"/>
          <w:color w:val="auto"/>
          <w:sz w:val="26"/>
          <w:szCs w:val="26"/>
          <w:u w:val="none"/>
        </w:rPr>
        <w:t>No siendo más</w:t>
      </w:r>
      <w:r>
        <w:rPr>
          <w:rStyle w:val="Hipervnculo"/>
          <w:rFonts w:ascii="Arial" w:hAnsi="Arial" w:cs="Arial"/>
          <w:color w:val="auto"/>
          <w:sz w:val="28"/>
          <w:szCs w:val="28"/>
          <w:u w:val="none"/>
        </w:rPr>
        <w:t xml:space="preserve"> agradecemos a ustedes su atención y quedamos a sus órdenes.</w:t>
      </w:r>
    </w:p>
    <w:sectPr w:rsidR="0030204E" w:rsidSect="00FC054B">
      <w:headerReference w:type="default" r:id="rId10"/>
      <w:footerReference w:type="default" r:id="rId11"/>
      <w:pgSz w:w="12240" w:h="15840" w:code="1"/>
      <w:pgMar w:top="2268" w:right="1418" w:bottom="184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D95" w:rsidRDefault="002E7D95" w:rsidP="001D2711">
      <w:pPr>
        <w:spacing w:after="0" w:line="240" w:lineRule="auto"/>
      </w:pPr>
      <w:r>
        <w:separator/>
      </w:r>
    </w:p>
  </w:endnote>
  <w:endnote w:type="continuationSeparator" w:id="0">
    <w:p w:rsidR="002E7D95" w:rsidRDefault="002E7D95" w:rsidP="001D2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0149187"/>
      <w:docPartObj>
        <w:docPartGallery w:val="Page Numbers (Bottom of Page)"/>
        <w:docPartUnique/>
      </w:docPartObj>
    </w:sdtPr>
    <w:sdtEndPr/>
    <w:sdtContent>
      <w:p w:rsidR="00A2526F" w:rsidRDefault="00A252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475F">
          <w:rPr>
            <w:noProof/>
          </w:rPr>
          <w:t>2</w:t>
        </w:r>
        <w:r>
          <w:fldChar w:fldCharType="end"/>
        </w:r>
      </w:p>
    </w:sdtContent>
  </w:sdt>
  <w:p w:rsidR="00A2526F" w:rsidRDefault="00916DE9">
    <w:pPr>
      <w:pStyle w:val="Piedepgina"/>
    </w:pPr>
    <w:r>
      <w:rPr>
        <w:rFonts w:asciiTheme="majorHAnsi" w:eastAsiaTheme="majorEastAsia" w:hAnsiTheme="majorHAnsi" w:cstheme="majorBidi"/>
        <w:noProof/>
        <w:sz w:val="28"/>
        <w:szCs w:val="28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D75A5" wp14:editId="7CA738F8">
              <wp:simplePos x="0" y="0"/>
              <wp:positionH relativeFrom="rightMargin">
                <wp:posOffset>-3813810</wp:posOffset>
              </wp:positionH>
              <wp:positionV relativeFrom="page">
                <wp:posOffset>9743914</wp:posOffset>
              </wp:positionV>
              <wp:extent cx="1978660" cy="504825"/>
              <wp:effectExtent l="0" t="0" r="0" b="0"/>
              <wp:wrapNone/>
              <wp:docPr id="555" name="Óvalo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78660" cy="504825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2526F" w:rsidRPr="00916DE9" w:rsidRDefault="00916DE9" w:rsidP="00A2526F">
                          <w:pPr>
                            <w:jc w:val="center"/>
                            <w:rPr>
                              <w:rStyle w:val="Nmerodepgin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16DE9">
                            <w:rPr>
                              <w:color w:val="FFFFFF" w:themeColor="background1"/>
                              <w:sz w:val="24"/>
                            </w:rPr>
                            <w:t xml:space="preserve">Página </w:t>
                          </w:r>
                          <w:r w:rsidRPr="00916DE9">
                            <w:rPr>
                              <w:color w:val="FFFFFF" w:themeColor="background1"/>
                              <w:sz w:val="24"/>
                            </w:rPr>
                            <w:fldChar w:fldCharType="begin"/>
                          </w:r>
                          <w:r w:rsidRPr="00916DE9">
                            <w:rPr>
                              <w:color w:val="FFFFFF" w:themeColor="background1"/>
                              <w:sz w:val="24"/>
                            </w:rPr>
                            <w:instrText xml:space="preserve"> PAGE  \* Arabic  \* MERGEFORMAT </w:instrText>
                          </w:r>
                          <w:r w:rsidRPr="00916DE9">
                            <w:rPr>
                              <w:color w:val="FFFFFF" w:themeColor="background1"/>
                              <w:sz w:val="24"/>
                            </w:rPr>
                            <w:fldChar w:fldCharType="separate"/>
                          </w:r>
                          <w:r w:rsidR="0000475F">
                            <w:rPr>
                              <w:noProof/>
                              <w:color w:val="FFFFFF" w:themeColor="background1"/>
                              <w:sz w:val="24"/>
                            </w:rPr>
                            <w:t>2</w:t>
                          </w:r>
                          <w:r w:rsidRPr="00916DE9">
                            <w:rPr>
                              <w:color w:val="FFFFFF" w:themeColor="background1"/>
                              <w:sz w:val="24"/>
                            </w:rPr>
                            <w:fldChar w:fldCharType="end"/>
                          </w:r>
                          <w:r w:rsidRPr="00916DE9">
                            <w:rPr>
                              <w:color w:val="FFFFFF" w:themeColor="background1"/>
                              <w:sz w:val="24"/>
                            </w:rPr>
                            <w:t xml:space="preserve"> de </w:t>
                          </w:r>
                          <w:r w:rsidRPr="00916DE9">
                            <w:rPr>
                              <w:color w:val="FFFFFF" w:themeColor="background1"/>
                              <w:sz w:val="24"/>
                            </w:rPr>
                            <w:fldChar w:fldCharType="begin"/>
                          </w:r>
                          <w:r w:rsidRPr="00916DE9">
                            <w:rPr>
                              <w:color w:val="FFFFFF" w:themeColor="background1"/>
                              <w:sz w:val="24"/>
                            </w:rPr>
                            <w:instrText xml:space="preserve"> NUMPAGES   \* MERGEFORMAT </w:instrText>
                          </w:r>
                          <w:r w:rsidRPr="00916DE9">
                            <w:rPr>
                              <w:color w:val="FFFFFF" w:themeColor="background1"/>
                              <w:sz w:val="24"/>
                            </w:rPr>
                            <w:fldChar w:fldCharType="separate"/>
                          </w:r>
                          <w:r w:rsidR="0000475F">
                            <w:rPr>
                              <w:noProof/>
                              <w:color w:val="FFFFFF" w:themeColor="background1"/>
                              <w:sz w:val="24"/>
                            </w:rPr>
                            <w:t>2</w:t>
                          </w:r>
                          <w:r w:rsidRPr="00916DE9">
                            <w:rPr>
                              <w:color w:val="FFFFFF" w:themeColor="background1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0" o:spid="_x0000_s1026" style="position:absolute;margin-left:-300.3pt;margin-top:767.25pt;width:155.8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" o:allowincell="f" filled="f" stroked="f" strokeweight="2pt">
              <v:textbox inset="0,,0">
                <w:txbxContent>
                  <w:p w:rsidR="00A2526F" w:rsidRPr="00916DE9" w:rsidRDefault="00916DE9" w:rsidP="00A2526F">
                    <w:pPr>
                      <w:jc w:val="center"/>
                      <w:rPr>
                        <w:rStyle w:val="Nmerodepgina"/>
                        <w:color w:val="FFFFFF" w:themeColor="background1"/>
                        <w:sz w:val="24"/>
                        <w:szCs w:val="24"/>
                      </w:rPr>
                    </w:pPr>
                    <w:r w:rsidRPr="00916DE9">
                      <w:rPr>
                        <w:color w:val="FFFFFF" w:themeColor="background1"/>
                        <w:sz w:val="24"/>
                      </w:rPr>
                      <w:t xml:space="preserve">Página </w:t>
                    </w:r>
                    <w:r w:rsidRPr="00916DE9">
                      <w:rPr>
                        <w:color w:val="FFFFFF" w:themeColor="background1"/>
                        <w:sz w:val="24"/>
                      </w:rPr>
                      <w:fldChar w:fldCharType="begin"/>
                    </w:r>
                    <w:r w:rsidRPr="00916DE9">
                      <w:rPr>
                        <w:color w:val="FFFFFF" w:themeColor="background1"/>
                        <w:sz w:val="24"/>
                      </w:rPr>
                      <w:instrText xml:space="preserve"> PAGE  \* Arabic  \* MERGEFORMAT </w:instrText>
                    </w:r>
                    <w:r w:rsidRPr="00916DE9">
                      <w:rPr>
                        <w:color w:val="FFFFFF" w:themeColor="background1"/>
                        <w:sz w:val="24"/>
                      </w:rPr>
                      <w:fldChar w:fldCharType="separate"/>
                    </w:r>
                    <w:r w:rsidR="0000475F">
                      <w:rPr>
                        <w:noProof/>
                        <w:color w:val="FFFFFF" w:themeColor="background1"/>
                        <w:sz w:val="24"/>
                      </w:rPr>
                      <w:t>2</w:t>
                    </w:r>
                    <w:r w:rsidRPr="00916DE9">
                      <w:rPr>
                        <w:color w:val="FFFFFF" w:themeColor="background1"/>
                        <w:sz w:val="24"/>
                      </w:rPr>
                      <w:fldChar w:fldCharType="end"/>
                    </w:r>
                    <w:r w:rsidRPr="00916DE9">
                      <w:rPr>
                        <w:color w:val="FFFFFF" w:themeColor="background1"/>
                        <w:sz w:val="24"/>
                      </w:rPr>
                      <w:t xml:space="preserve"> de </w:t>
                    </w:r>
                    <w:r w:rsidRPr="00916DE9">
                      <w:rPr>
                        <w:color w:val="FFFFFF" w:themeColor="background1"/>
                        <w:sz w:val="24"/>
                      </w:rPr>
                      <w:fldChar w:fldCharType="begin"/>
                    </w:r>
                    <w:r w:rsidRPr="00916DE9">
                      <w:rPr>
                        <w:color w:val="FFFFFF" w:themeColor="background1"/>
                        <w:sz w:val="24"/>
                      </w:rPr>
                      <w:instrText xml:space="preserve"> NUMPAGES   \* MERGEFORMAT </w:instrText>
                    </w:r>
                    <w:r w:rsidRPr="00916DE9">
                      <w:rPr>
                        <w:color w:val="FFFFFF" w:themeColor="background1"/>
                        <w:sz w:val="24"/>
                      </w:rPr>
                      <w:fldChar w:fldCharType="separate"/>
                    </w:r>
                    <w:r w:rsidR="0000475F">
                      <w:rPr>
                        <w:noProof/>
                        <w:color w:val="FFFFFF" w:themeColor="background1"/>
                        <w:sz w:val="24"/>
                      </w:rPr>
                      <w:t>2</w:t>
                    </w:r>
                    <w:r w:rsidRPr="00916DE9">
                      <w:rPr>
                        <w:color w:val="FFFFFF" w:themeColor="background1"/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D95" w:rsidRDefault="002E7D95" w:rsidP="001D2711">
      <w:pPr>
        <w:spacing w:after="0" w:line="240" w:lineRule="auto"/>
      </w:pPr>
      <w:r>
        <w:separator/>
      </w:r>
    </w:p>
  </w:footnote>
  <w:footnote w:type="continuationSeparator" w:id="0">
    <w:p w:rsidR="002E7D95" w:rsidRDefault="002E7D95" w:rsidP="001D2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711" w:rsidRDefault="006A04A0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26D82DC8" wp14:editId="4E611AC9">
          <wp:simplePos x="0" y="0"/>
          <wp:positionH relativeFrom="column">
            <wp:posOffset>-911063</wp:posOffset>
          </wp:positionH>
          <wp:positionV relativeFrom="paragraph">
            <wp:posOffset>-450215</wp:posOffset>
          </wp:positionV>
          <wp:extent cx="7793666" cy="10088204"/>
          <wp:effectExtent l="0" t="0" r="0" b="889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3666" cy="100882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01E77"/>
    <w:multiLevelType w:val="hybridMultilevel"/>
    <w:tmpl w:val="D3168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D58"/>
    <w:rsid w:val="0000475F"/>
    <w:rsid w:val="00011187"/>
    <w:rsid w:val="000E2EE0"/>
    <w:rsid w:val="0010473E"/>
    <w:rsid w:val="001603B6"/>
    <w:rsid w:val="00186911"/>
    <w:rsid w:val="001A7F5C"/>
    <w:rsid w:val="001D2711"/>
    <w:rsid w:val="001D7C1A"/>
    <w:rsid w:val="001E328F"/>
    <w:rsid w:val="001E5E1C"/>
    <w:rsid w:val="001E5FF5"/>
    <w:rsid w:val="00212151"/>
    <w:rsid w:val="00215D7C"/>
    <w:rsid w:val="00250760"/>
    <w:rsid w:val="0026758F"/>
    <w:rsid w:val="002742B2"/>
    <w:rsid w:val="00286BD9"/>
    <w:rsid w:val="002E7D95"/>
    <w:rsid w:val="0030204E"/>
    <w:rsid w:val="003A443A"/>
    <w:rsid w:val="003A68E4"/>
    <w:rsid w:val="003D7C21"/>
    <w:rsid w:val="00465865"/>
    <w:rsid w:val="00484654"/>
    <w:rsid w:val="00485AED"/>
    <w:rsid w:val="00494949"/>
    <w:rsid w:val="00495A39"/>
    <w:rsid w:val="004A4726"/>
    <w:rsid w:val="004D4174"/>
    <w:rsid w:val="004D4AFF"/>
    <w:rsid w:val="00534E72"/>
    <w:rsid w:val="00566A26"/>
    <w:rsid w:val="00587E49"/>
    <w:rsid w:val="005A3478"/>
    <w:rsid w:val="005E3794"/>
    <w:rsid w:val="00605FE2"/>
    <w:rsid w:val="0063681A"/>
    <w:rsid w:val="006419B8"/>
    <w:rsid w:val="00661AE2"/>
    <w:rsid w:val="00662283"/>
    <w:rsid w:val="006A04A0"/>
    <w:rsid w:val="006B4051"/>
    <w:rsid w:val="00700C6C"/>
    <w:rsid w:val="00720D73"/>
    <w:rsid w:val="00723FBC"/>
    <w:rsid w:val="00771E6A"/>
    <w:rsid w:val="00785662"/>
    <w:rsid w:val="007A66D4"/>
    <w:rsid w:val="007D62D0"/>
    <w:rsid w:val="00810A7D"/>
    <w:rsid w:val="00824ABE"/>
    <w:rsid w:val="00826386"/>
    <w:rsid w:val="00850E66"/>
    <w:rsid w:val="00865297"/>
    <w:rsid w:val="00886AC2"/>
    <w:rsid w:val="008E1425"/>
    <w:rsid w:val="008F1264"/>
    <w:rsid w:val="00916DE9"/>
    <w:rsid w:val="009241C4"/>
    <w:rsid w:val="00950FA9"/>
    <w:rsid w:val="009C107C"/>
    <w:rsid w:val="009C3BF9"/>
    <w:rsid w:val="009C77F6"/>
    <w:rsid w:val="00A10847"/>
    <w:rsid w:val="00A2526F"/>
    <w:rsid w:val="00A74A06"/>
    <w:rsid w:val="00AA1EF9"/>
    <w:rsid w:val="00AA410E"/>
    <w:rsid w:val="00AB4652"/>
    <w:rsid w:val="00AF2222"/>
    <w:rsid w:val="00B057D1"/>
    <w:rsid w:val="00B1188E"/>
    <w:rsid w:val="00B16EA4"/>
    <w:rsid w:val="00B373D0"/>
    <w:rsid w:val="00B57B22"/>
    <w:rsid w:val="00B95EB2"/>
    <w:rsid w:val="00BC7D95"/>
    <w:rsid w:val="00BD7469"/>
    <w:rsid w:val="00BE42D9"/>
    <w:rsid w:val="00C516D4"/>
    <w:rsid w:val="00C51BC0"/>
    <w:rsid w:val="00C769A2"/>
    <w:rsid w:val="00C8132F"/>
    <w:rsid w:val="00C9552C"/>
    <w:rsid w:val="00D45908"/>
    <w:rsid w:val="00D5279F"/>
    <w:rsid w:val="00D53076"/>
    <w:rsid w:val="00D55A0C"/>
    <w:rsid w:val="00D765F0"/>
    <w:rsid w:val="00D774BD"/>
    <w:rsid w:val="00DA7E6A"/>
    <w:rsid w:val="00DE0D58"/>
    <w:rsid w:val="00DF23E4"/>
    <w:rsid w:val="00E02415"/>
    <w:rsid w:val="00E10E01"/>
    <w:rsid w:val="00E65D48"/>
    <w:rsid w:val="00E824A7"/>
    <w:rsid w:val="00E91C04"/>
    <w:rsid w:val="00EA2DBE"/>
    <w:rsid w:val="00EC014D"/>
    <w:rsid w:val="00ED48DE"/>
    <w:rsid w:val="00ED5827"/>
    <w:rsid w:val="00F17CE4"/>
    <w:rsid w:val="00F67CFE"/>
    <w:rsid w:val="00F821DF"/>
    <w:rsid w:val="00FA75BC"/>
    <w:rsid w:val="00FC054B"/>
    <w:rsid w:val="00FD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CFE"/>
    <w:pPr>
      <w:spacing w:after="160"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2711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D2711"/>
  </w:style>
  <w:style w:type="paragraph" w:styleId="Piedepgina">
    <w:name w:val="footer"/>
    <w:basedOn w:val="Normal"/>
    <w:link w:val="PiedepginaCar"/>
    <w:uiPriority w:val="99"/>
    <w:unhideWhenUsed/>
    <w:rsid w:val="001D2711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D2711"/>
  </w:style>
  <w:style w:type="paragraph" w:styleId="Textodeglobo">
    <w:name w:val="Balloon Text"/>
    <w:basedOn w:val="Normal"/>
    <w:link w:val="TextodegloboCar"/>
    <w:uiPriority w:val="99"/>
    <w:semiHidden/>
    <w:unhideWhenUsed/>
    <w:rsid w:val="001D2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71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F67CFE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024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74BD"/>
    <w:rPr>
      <w:color w:val="0000FF" w:themeColor="hyperlink"/>
      <w:u w:val="single"/>
    </w:rPr>
  </w:style>
  <w:style w:type="character" w:customStyle="1" w:styleId="fontstyle01">
    <w:name w:val="fontstyle01"/>
    <w:basedOn w:val="Fuentedeprrafopredeter"/>
    <w:rsid w:val="00250760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250760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unhideWhenUsed/>
    <w:rsid w:val="00A252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CFE"/>
    <w:pPr>
      <w:spacing w:after="160"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2711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D2711"/>
  </w:style>
  <w:style w:type="paragraph" w:styleId="Piedepgina">
    <w:name w:val="footer"/>
    <w:basedOn w:val="Normal"/>
    <w:link w:val="PiedepginaCar"/>
    <w:uiPriority w:val="99"/>
    <w:unhideWhenUsed/>
    <w:rsid w:val="001D2711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D2711"/>
  </w:style>
  <w:style w:type="paragraph" w:styleId="Textodeglobo">
    <w:name w:val="Balloon Text"/>
    <w:basedOn w:val="Normal"/>
    <w:link w:val="TextodegloboCar"/>
    <w:uiPriority w:val="99"/>
    <w:semiHidden/>
    <w:unhideWhenUsed/>
    <w:rsid w:val="001D2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71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F67CFE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024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74BD"/>
    <w:rPr>
      <w:color w:val="0000FF" w:themeColor="hyperlink"/>
      <w:u w:val="single"/>
    </w:rPr>
  </w:style>
  <w:style w:type="character" w:customStyle="1" w:styleId="fontstyle01">
    <w:name w:val="fontstyle01"/>
    <w:basedOn w:val="Fuentedeprrafopredeter"/>
    <w:rsid w:val="00250760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250760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unhideWhenUsed/>
    <w:rsid w:val="00A25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9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c.jazmin@masterrail.com.m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D:\Trabajo\MasterRail\Cotizaciones%20Clientes%20Master\facturacion01@masterrail.com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rabajo\MasterRail\Cotizaciones%20Clientes%20Master\Cotiz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Cotizacion.dotx</Template>
  <TotalTime>0</TotalTime>
  <Pages>2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Tokyodesu</dc:creator>
  <cp:lastModifiedBy>Tokyodesu</cp:lastModifiedBy>
  <cp:revision>2</cp:revision>
  <cp:lastPrinted>2017-11-16T18:07:00Z</cp:lastPrinted>
  <dcterms:created xsi:type="dcterms:W3CDTF">2017-11-17T16:46:00Z</dcterms:created>
  <dcterms:modified xsi:type="dcterms:W3CDTF">2017-11-17T16:46:00Z</dcterms:modified>
</cp:coreProperties>
</file>